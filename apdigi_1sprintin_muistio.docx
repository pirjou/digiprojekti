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2F65" w14:textId="67A6A883" w:rsidR="003450EB" w:rsidRPr="00E83B42" w:rsidRDefault="00E83B42" w:rsidP="00F86D38">
      <w:pPr>
        <w:pStyle w:val="Perus"/>
        <w:rPr>
          <w:b/>
        </w:rPr>
      </w:pPr>
      <w:r w:rsidRPr="00E83B42">
        <w:rPr>
          <w:b/>
        </w:rPr>
        <w:t xml:space="preserve">Tiimin </w:t>
      </w:r>
      <w:r w:rsidR="00E25F38">
        <w:rPr>
          <w:b/>
        </w:rPr>
        <w:t xml:space="preserve"> Apdigi muistio</w:t>
      </w:r>
    </w:p>
    <w:p w14:paraId="08B40E1C" w14:textId="7144B113" w:rsidR="00E83B42" w:rsidRDefault="00E83B42" w:rsidP="00E83B42">
      <w:pPr>
        <w:pStyle w:val="Riippuva"/>
      </w:pPr>
      <w:r>
        <w:t>Aika</w:t>
      </w:r>
      <w:r>
        <w:tab/>
      </w:r>
      <w:r w:rsidR="00E25F38">
        <w:t>05</w:t>
      </w:r>
      <w:r>
        <w:t>.</w:t>
      </w:r>
      <w:r w:rsidR="00E25F38">
        <w:t>11.2019</w:t>
      </w:r>
      <w:r>
        <w:t xml:space="preserve"> klo </w:t>
      </w:r>
      <w:r w:rsidR="00EC6D9A">
        <w:t>15.16</w:t>
      </w:r>
    </w:p>
    <w:p w14:paraId="7E8E0888" w14:textId="514294C8" w:rsidR="00E83B42" w:rsidRDefault="00E83B42" w:rsidP="00E83B42">
      <w:pPr>
        <w:pStyle w:val="Riippuva"/>
      </w:pPr>
      <w:r>
        <w:t>Paikka</w:t>
      </w:r>
      <w:r>
        <w:tab/>
      </w:r>
      <w:r w:rsidR="00435FC4">
        <w:t>Haaga-Helia Pasila</w:t>
      </w:r>
      <w:r w:rsidR="00CE4F82">
        <w:t>n kampus -</w:t>
      </w:r>
      <w:r>
        <w:t xml:space="preserve"> </w:t>
      </w:r>
      <w:r w:rsidR="00F13914">
        <w:t>5006</w:t>
      </w:r>
    </w:p>
    <w:p w14:paraId="29EA4ABC" w14:textId="6A627A17" w:rsidR="00E83B42" w:rsidRPr="00E83B42" w:rsidRDefault="00E83B42" w:rsidP="002B7E16">
      <w:pPr>
        <w:pStyle w:val="Riippuva"/>
      </w:pPr>
      <w:r w:rsidRPr="00E83B42">
        <w:t>Osallistujat</w:t>
      </w:r>
      <w:r>
        <w:tab/>
      </w:r>
      <w:r w:rsidR="003B5E25">
        <w:t>Andreas Arnici</w:t>
      </w:r>
      <w:r w:rsidR="00736F3D">
        <w:t xml:space="preserve"> (Tekijä</w:t>
      </w:r>
      <w:r w:rsidR="00B07944">
        <w:t>) (Tuotteen omistaja)</w:t>
      </w:r>
      <w:r w:rsidR="0012322E">
        <w:br/>
        <w:t>Pirjo Ungert (Poissa) (Tuotteen omistaja)</w:t>
      </w:r>
    </w:p>
    <w:p w14:paraId="1C41D58E" w14:textId="77777777" w:rsidR="00E83B42" w:rsidRDefault="00E83B42" w:rsidP="003450EB">
      <w:pPr>
        <w:pStyle w:val="Sisennys"/>
      </w:pPr>
    </w:p>
    <w:p w14:paraId="04D5259D" w14:textId="77777777" w:rsidR="00122833" w:rsidRDefault="00122833" w:rsidP="00122833">
      <w:pPr>
        <w:pStyle w:val="Heading1"/>
        <w:numPr>
          <w:ilvl w:val="0"/>
          <w:numId w:val="8"/>
        </w:numPr>
        <w:ind w:left="431" w:hanging="431"/>
      </w:pPr>
      <w:r>
        <w:t>Miten Sprint sujui liittyen ….?</w:t>
      </w:r>
    </w:p>
    <w:p w14:paraId="0010BACD" w14:textId="72EC57B8" w:rsidR="00122833" w:rsidRDefault="00122833" w:rsidP="00122833">
      <w:pPr>
        <w:pStyle w:val="Luettelo"/>
        <w:numPr>
          <w:ilvl w:val="0"/>
          <w:numId w:val="9"/>
        </w:numPr>
        <w:ind w:left="2965" w:hanging="357"/>
      </w:pPr>
      <w:r>
        <w:t>… ihmisiin?</w:t>
      </w:r>
      <w:r w:rsidR="00072B54">
        <w:br/>
      </w:r>
      <w:r w:rsidR="00072B54">
        <w:br/>
      </w:r>
      <w:r w:rsidR="008936CA">
        <w:t>Kommunikointi oli sujuvaa</w:t>
      </w:r>
      <w:r w:rsidR="009A0BD0">
        <w:t>, mutta sitä voisi lisätä.</w:t>
      </w:r>
    </w:p>
    <w:p w14:paraId="1CDAF7E2" w14:textId="769C1102" w:rsidR="00122833" w:rsidRDefault="00122833" w:rsidP="00122833">
      <w:pPr>
        <w:pStyle w:val="Luettelo"/>
        <w:numPr>
          <w:ilvl w:val="0"/>
          <w:numId w:val="9"/>
        </w:numPr>
        <w:ind w:left="2965" w:hanging="357"/>
      </w:pPr>
      <w:r>
        <w:t>….yhteystyöhön?</w:t>
      </w:r>
      <w:r w:rsidR="00072B54">
        <w:br/>
      </w:r>
      <w:r w:rsidR="00072B54">
        <w:br/>
        <w:t>Tiimimme teki hyvin kaiken yhteistyössä.</w:t>
      </w:r>
      <w:r w:rsidR="00184CDF">
        <w:t xml:space="preserve"> </w:t>
      </w:r>
      <w:r w:rsidR="008509F0">
        <w:t>Tehtävien jakamisesta voisi tehdä parempaa.</w:t>
      </w:r>
    </w:p>
    <w:p w14:paraId="17644F6E" w14:textId="12F15280" w:rsidR="00122833" w:rsidRDefault="00122833" w:rsidP="00122833">
      <w:pPr>
        <w:pStyle w:val="Luettelo"/>
        <w:numPr>
          <w:ilvl w:val="0"/>
          <w:numId w:val="9"/>
        </w:numPr>
        <w:ind w:left="2965" w:hanging="357"/>
      </w:pPr>
      <w:r>
        <w:t>….prosessiin?</w:t>
      </w:r>
      <w:r w:rsidR="00EC4B06">
        <w:br/>
      </w:r>
      <w:r w:rsidR="00EC4B06">
        <w:br/>
      </w:r>
      <w:r w:rsidR="00466600">
        <w:t>Prosessien kulku oli sujuvaa yhteystyöhengen ansiosta.</w:t>
      </w:r>
    </w:p>
    <w:p w14:paraId="7E47E428" w14:textId="6E5830E6" w:rsidR="00122833" w:rsidRDefault="00122833" w:rsidP="00122833">
      <w:pPr>
        <w:pStyle w:val="Luettelo"/>
        <w:numPr>
          <w:ilvl w:val="0"/>
          <w:numId w:val="9"/>
        </w:numPr>
        <w:ind w:left="2965" w:hanging="357"/>
      </w:pPr>
      <w:r>
        <w:t>…työvälineisiin?</w:t>
      </w:r>
    </w:p>
    <w:p w14:paraId="4858E8CE" w14:textId="326788F9" w:rsidR="00466600" w:rsidRDefault="00B508E4" w:rsidP="00466600">
      <w:pPr>
        <w:pStyle w:val="Luettelo"/>
        <w:numPr>
          <w:ilvl w:val="0"/>
          <w:numId w:val="0"/>
        </w:numPr>
        <w:ind w:left="3322" w:hanging="357"/>
      </w:pPr>
      <w:r>
        <w:t>Työvälineiden kanssa ei ollut ongelmia.</w:t>
      </w:r>
    </w:p>
    <w:p w14:paraId="18558A60" w14:textId="068ABFC4" w:rsidR="00122833" w:rsidRDefault="00122833" w:rsidP="00122833">
      <w:pPr>
        <w:pStyle w:val="Heading1"/>
        <w:numPr>
          <w:ilvl w:val="0"/>
          <w:numId w:val="8"/>
        </w:numPr>
        <w:ind w:left="431" w:hanging="431"/>
      </w:pPr>
      <w:r>
        <w:t xml:space="preserve">Suunnitelmamme siitä, mitä </w:t>
      </w:r>
      <w:r>
        <w:rPr>
          <w:b/>
        </w:rPr>
        <w:t xml:space="preserve">hyväksi havaittuja </w:t>
      </w:r>
      <w:r>
        <w:t>työskentelytapoja käytämme jatkossakin.</w:t>
      </w:r>
    </w:p>
    <w:p w14:paraId="13EB7B60" w14:textId="0E2142C8" w:rsidR="00F06D8A" w:rsidRPr="00F06D8A" w:rsidRDefault="00F06D8A" w:rsidP="00F06D8A">
      <w:pPr>
        <w:pStyle w:val="Sisennys"/>
        <w:ind w:left="431"/>
      </w:pPr>
      <w:r>
        <w:t>Kommunikointi WhatsApp:in kautta. Tehtävien tekeminen yhdessä. Aikataulun sopiminen.</w:t>
      </w:r>
    </w:p>
    <w:p w14:paraId="24AA3C53" w14:textId="7051B666" w:rsidR="00122833" w:rsidRDefault="00122833" w:rsidP="00122833">
      <w:pPr>
        <w:pStyle w:val="Heading1"/>
        <w:numPr>
          <w:ilvl w:val="0"/>
          <w:numId w:val="8"/>
        </w:numPr>
        <w:ind w:left="431" w:hanging="431"/>
      </w:pPr>
      <w:r>
        <w:t xml:space="preserve">Suunnitelmamme Scrum-tiimin työskentelytapojen </w:t>
      </w:r>
      <w:r>
        <w:rPr>
          <w:b/>
        </w:rPr>
        <w:t>parantamiseksi</w:t>
      </w:r>
      <w:r>
        <w:t>.</w:t>
      </w:r>
      <w:r w:rsidR="00F06D8A">
        <w:br/>
      </w:r>
      <w:r w:rsidR="006C67ED">
        <w:br/>
        <w:t>Tehtävien pilkkominen pienempiin osiin, niiden jakaminen ja aktiivinen päivittäminen.</w:t>
      </w:r>
      <w:bookmarkStart w:id="0" w:name="_GoBack"/>
      <w:bookmarkEnd w:id="0"/>
    </w:p>
    <w:p w14:paraId="665AD0DF" w14:textId="0451F3B0" w:rsidR="00F22D2D" w:rsidRDefault="00F22D2D" w:rsidP="00F22D2D">
      <w:pPr>
        <w:pStyle w:val="Riippuva"/>
      </w:pPr>
      <w:r>
        <w:t>Liitteet</w:t>
      </w:r>
      <w:r>
        <w:tab/>
      </w:r>
      <w:r w:rsidR="00573287">
        <w:t>-</w:t>
      </w:r>
    </w:p>
    <w:p w14:paraId="450BDA19" w14:textId="77777777" w:rsidR="003450EB" w:rsidRPr="00752E25" w:rsidRDefault="00F22D2D" w:rsidP="00C93853">
      <w:pPr>
        <w:pStyle w:val="Riippuva"/>
      </w:pPr>
      <w:r>
        <w:t>Jakelu</w:t>
      </w:r>
      <w:r w:rsidR="00752E25">
        <w:t xml:space="preserve"> </w:t>
      </w:r>
      <w:r w:rsidR="00752E25">
        <w:tab/>
      </w:r>
      <w:r w:rsidRPr="00F22D2D">
        <w:t xml:space="preserve">Moodlessa  </w:t>
      </w:r>
      <w:hyperlink r:id="rId11" w:history="1">
        <w:r w:rsidRPr="00F22D2D">
          <w:t>http://hhmoodle.haaga-helia.fi/mod/forum/view.php?id=887810</w:t>
        </w:r>
      </w:hyperlink>
      <w:r w:rsidRPr="00F22D2D">
        <w:br/>
        <w:t>Tiimin jäsenet</w:t>
      </w:r>
      <w:r w:rsidRPr="00F22D2D">
        <w:br/>
        <w:t>Ohjaaja</w:t>
      </w:r>
      <w:r>
        <w:rPr>
          <w:rFonts w:ascii="Garamond" w:hAnsi="Garamond"/>
          <w:sz w:val="26"/>
          <w:szCs w:val="26"/>
        </w:rPr>
        <w:t xml:space="preserve"> </w:t>
      </w:r>
    </w:p>
    <w:sectPr w:rsidR="003450EB" w:rsidRPr="00752E25" w:rsidSect="00DB02AD">
      <w:headerReference w:type="default" r:id="rId12"/>
      <w:pgSz w:w="11906" w:h="16838" w:code="9"/>
      <w:pgMar w:top="567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EB3B9" w14:textId="77777777" w:rsidR="00794CC4" w:rsidRDefault="00794CC4" w:rsidP="00DB02AD">
      <w:pPr>
        <w:spacing w:after="0" w:line="240" w:lineRule="auto"/>
      </w:pPr>
      <w:r>
        <w:separator/>
      </w:r>
    </w:p>
  </w:endnote>
  <w:endnote w:type="continuationSeparator" w:id="0">
    <w:p w14:paraId="26E6D137" w14:textId="77777777" w:rsidR="00794CC4" w:rsidRDefault="00794CC4" w:rsidP="00DB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A9263" w14:textId="77777777" w:rsidR="00794CC4" w:rsidRDefault="00794CC4" w:rsidP="00DB02AD">
      <w:pPr>
        <w:spacing w:after="0" w:line="240" w:lineRule="auto"/>
      </w:pPr>
      <w:r>
        <w:separator/>
      </w:r>
    </w:p>
  </w:footnote>
  <w:footnote w:type="continuationSeparator" w:id="0">
    <w:p w14:paraId="09DE8E61" w14:textId="77777777" w:rsidR="00794CC4" w:rsidRDefault="00794CC4" w:rsidP="00DB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83DA" w14:textId="1A070945" w:rsidR="00DB02AD" w:rsidRPr="00DB02AD" w:rsidRDefault="00904045" w:rsidP="00DB02AD">
    <w:pPr>
      <w:pStyle w:val="Header"/>
      <w:tabs>
        <w:tab w:val="clear" w:pos="4819"/>
        <w:tab w:val="clear" w:pos="9638"/>
      </w:tabs>
      <w:rPr>
        <w:b/>
      </w:rPr>
    </w:pPr>
    <w:r>
      <w:rPr>
        <w:b/>
      </w:rPr>
      <w:t>APdigi</w:t>
    </w:r>
    <w:r w:rsidR="00E83B42">
      <w:rPr>
        <w:b/>
      </w:rPr>
      <w:tab/>
    </w:r>
    <w:r w:rsidR="00E83B42">
      <w:rPr>
        <w:b/>
      </w:rPr>
      <w:tab/>
    </w:r>
    <w:r w:rsidR="00E83B42">
      <w:rPr>
        <w:b/>
      </w:rPr>
      <w:tab/>
    </w:r>
    <w:r w:rsidR="00413438">
      <w:rPr>
        <w:b/>
      </w:rPr>
      <w:tab/>
    </w:r>
    <w:r w:rsidR="00E83B42">
      <w:rPr>
        <w:b/>
      </w:rPr>
      <w:t>Muistio</w:t>
    </w:r>
    <w:r w:rsidR="00DB02AD" w:rsidRPr="00DB02AD">
      <w:rPr>
        <w:b/>
      </w:rPr>
      <w:tab/>
    </w:r>
    <w:r w:rsidR="00DB02AD" w:rsidRPr="00DB02AD">
      <w:rPr>
        <w:b/>
      </w:rPr>
      <w:tab/>
    </w:r>
    <w:r w:rsidR="00DB02AD" w:rsidRPr="00DB02AD">
      <w:rPr>
        <w:b/>
      </w:rPr>
      <w:tab/>
    </w:r>
    <w:r w:rsidR="00DB02AD" w:rsidRPr="00DB02AD">
      <w:rPr>
        <w:b/>
      </w:rPr>
      <w:fldChar w:fldCharType="begin"/>
    </w:r>
    <w:r w:rsidR="00DB02AD" w:rsidRPr="00DB02AD">
      <w:rPr>
        <w:b/>
      </w:rPr>
      <w:instrText xml:space="preserve"> PAGE   \* MERGEFORMAT </w:instrText>
    </w:r>
    <w:r w:rsidR="00DB02AD" w:rsidRPr="00DB02AD">
      <w:rPr>
        <w:b/>
      </w:rPr>
      <w:fldChar w:fldCharType="separate"/>
    </w:r>
    <w:r w:rsidR="00C93853">
      <w:rPr>
        <w:b/>
        <w:noProof/>
      </w:rPr>
      <w:t>1</w:t>
    </w:r>
    <w:r w:rsidR="00DB02AD" w:rsidRPr="00DB02AD">
      <w:rPr>
        <w:b/>
      </w:rPr>
      <w:fldChar w:fldCharType="end"/>
    </w:r>
    <w:r w:rsidR="00DB02AD" w:rsidRPr="00DB02AD">
      <w:rPr>
        <w:b/>
      </w:rPr>
      <w:t>(</w:t>
    </w:r>
    <w:r w:rsidR="00DB02AD" w:rsidRPr="00DB02AD">
      <w:rPr>
        <w:b/>
      </w:rPr>
      <w:fldChar w:fldCharType="begin"/>
    </w:r>
    <w:r w:rsidR="00DB02AD" w:rsidRPr="00DB02AD">
      <w:rPr>
        <w:b/>
      </w:rPr>
      <w:instrText xml:space="preserve"> SECTIONPAGES   \* MERGEFORMAT </w:instrText>
    </w:r>
    <w:r w:rsidR="00DB02AD" w:rsidRPr="00DB02AD">
      <w:rPr>
        <w:b/>
      </w:rPr>
      <w:fldChar w:fldCharType="separate"/>
    </w:r>
    <w:r w:rsidR="006C67ED">
      <w:rPr>
        <w:b/>
        <w:noProof/>
      </w:rPr>
      <w:t>1</w:t>
    </w:r>
    <w:r w:rsidR="00DB02AD" w:rsidRPr="00DB02AD">
      <w:rPr>
        <w:b/>
      </w:rPr>
      <w:fldChar w:fldCharType="end"/>
    </w:r>
    <w:r w:rsidR="00DB02AD" w:rsidRPr="00DB02AD">
      <w:rPr>
        <w:b/>
      </w:rPr>
      <w:t>)</w:t>
    </w:r>
  </w:p>
  <w:p w14:paraId="2DDB2DDE" w14:textId="77777777" w:rsidR="00DB02AD" w:rsidRDefault="00E83B42" w:rsidP="00DB02AD">
    <w:pPr>
      <w:pStyle w:val="Header"/>
      <w:tabs>
        <w:tab w:val="clear" w:pos="4819"/>
        <w:tab w:val="clear" w:pos="9638"/>
      </w:tabs>
    </w:pPr>
    <w:r>
      <w:t>Digiprojekti</w:t>
    </w:r>
  </w:p>
  <w:p w14:paraId="4C7B783C" w14:textId="77777777" w:rsidR="00CD7566" w:rsidRDefault="00CD7566" w:rsidP="00DB02AD">
    <w:pPr>
      <w:pStyle w:val="Header"/>
      <w:tabs>
        <w:tab w:val="clear" w:pos="4819"/>
        <w:tab w:val="clear" w:pos="9638"/>
      </w:tabs>
    </w:pPr>
  </w:p>
  <w:p w14:paraId="37C086CA" w14:textId="2D4CAF10" w:rsidR="00CD7566" w:rsidRDefault="00CD7566" w:rsidP="00DB02AD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fldChar w:fldCharType="begin"/>
    </w:r>
    <w:r>
      <w:instrText xml:space="preserve"> TIME \@ "d.M.yyyy" </w:instrText>
    </w:r>
    <w:r>
      <w:fldChar w:fldCharType="separate"/>
    </w:r>
    <w:r w:rsidR="00413438">
      <w:rPr>
        <w:noProof/>
      </w:rPr>
      <w:t>5.11.2019</w:t>
    </w:r>
    <w:r>
      <w:fldChar w:fldCharType="end"/>
    </w:r>
  </w:p>
  <w:p w14:paraId="6FFFC9EC" w14:textId="77777777" w:rsidR="00CD7566" w:rsidRDefault="00CD7566" w:rsidP="00DB02AD">
    <w:pPr>
      <w:pStyle w:val="Header"/>
      <w:tabs>
        <w:tab w:val="clear" w:pos="4819"/>
        <w:tab w:val="clear" w:pos="9638"/>
      </w:tabs>
    </w:pPr>
  </w:p>
  <w:p w14:paraId="42F25B12" w14:textId="77777777" w:rsidR="00CD7566" w:rsidRDefault="00CD7566" w:rsidP="00DB02AD">
    <w:pPr>
      <w:pStyle w:val="Header"/>
      <w:tabs>
        <w:tab w:val="clear" w:pos="4819"/>
        <w:tab w:val="clear" w:pos="9638"/>
      </w:tabs>
    </w:pPr>
  </w:p>
  <w:p w14:paraId="669C9096" w14:textId="77777777" w:rsidR="00CD7566" w:rsidRDefault="00CD7566" w:rsidP="00DB02AD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239"/>
    <w:multiLevelType w:val="hybridMultilevel"/>
    <w:tmpl w:val="303CD4EE"/>
    <w:lvl w:ilvl="0" w:tplc="2C32C5B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A95"/>
    <w:multiLevelType w:val="hybridMultilevel"/>
    <w:tmpl w:val="CD8AE39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26C301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5D6301"/>
    <w:multiLevelType w:val="hybridMultilevel"/>
    <w:tmpl w:val="E8D86DEE"/>
    <w:lvl w:ilvl="0" w:tplc="E4147A66">
      <w:start w:val="1"/>
      <w:numFmt w:val="decimal"/>
      <w:pStyle w:val="Numeroluettelo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58EC13FC"/>
    <w:multiLevelType w:val="hybridMultilevel"/>
    <w:tmpl w:val="BFC2F742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7AB95BCA"/>
    <w:multiLevelType w:val="hybridMultilevel"/>
    <w:tmpl w:val="56B4A732"/>
    <w:lvl w:ilvl="0" w:tplc="20107458">
      <w:start w:val="1"/>
      <w:numFmt w:val="bullet"/>
      <w:pStyle w:val="Luettelo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42"/>
    <w:rsid w:val="000210E7"/>
    <w:rsid w:val="00072361"/>
    <w:rsid w:val="00072B54"/>
    <w:rsid w:val="00090AAF"/>
    <w:rsid w:val="000E5879"/>
    <w:rsid w:val="001164C5"/>
    <w:rsid w:val="00122833"/>
    <w:rsid w:val="0012322E"/>
    <w:rsid w:val="00184CDF"/>
    <w:rsid w:val="00260CAD"/>
    <w:rsid w:val="002763A0"/>
    <w:rsid w:val="002946FD"/>
    <w:rsid w:val="002B7E16"/>
    <w:rsid w:val="002F521A"/>
    <w:rsid w:val="003450EB"/>
    <w:rsid w:val="00353C36"/>
    <w:rsid w:val="003B5E25"/>
    <w:rsid w:val="00413438"/>
    <w:rsid w:val="00435FC4"/>
    <w:rsid w:val="004579E3"/>
    <w:rsid w:val="00464842"/>
    <w:rsid w:val="00466600"/>
    <w:rsid w:val="00532DB9"/>
    <w:rsid w:val="0053428B"/>
    <w:rsid w:val="00573287"/>
    <w:rsid w:val="0067533D"/>
    <w:rsid w:val="006C67ED"/>
    <w:rsid w:val="00736F3D"/>
    <w:rsid w:val="00752E25"/>
    <w:rsid w:val="00794CC4"/>
    <w:rsid w:val="008509F0"/>
    <w:rsid w:val="008936CA"/>
    <w:rsid w:val="00904045"/>
    <w:rsid w:val="00970D81"/>
    <w:rsid w:val="009A0BD0"/>
    <w:rsid w:val="009E47C8"/>
    <w:rsid w:val="00A57A6C"/>
    <w:rsid w:val="00B07944"/>
    <w:rsid w:val="00B365FF"/>
    <w:rsid w:val="00B508E4"/>
    <w:rsid w:val="00B71A3A"/>
    <w:rsid w:val="00C17B92"/>
    <w:rsid w:val="00C93853"/>
    <w:rsid w:val="00C94FBC"/>
    <w:rsid w:val="00CB7F31"/>
    <w:rsid w:val="00CC0B5F"/>
    <w:rsid w:val="00CC4E51"/>
    <w:rsid w:val="00CD7566"/>
    <w:rsid w:val="00CE4A7A"/>
    <w:rsid w:val="00CE4F82"/>
    <w:rsid w:val="00CF5732"/>
    <w:rsid w:val="00D1327F"/>
    <w:rsid w:val="00D57C94"/>
    <w:rsid w:val="00DA073E"/>
    <w:rsid w:val="00DB02AD"/>
    <w:rsid w:val="00DC3389"/>
    <w:rsid w:val="00E222D6"/>
    <w:rsid w:val="00E25F38"/>
    <w:rsid w:val="00E83B42"/>
    <w:rsid w:val="00EC4B06"/>
    <w:rsid w:val="00EC6D9A"/>
    <w:rsid w:val="00EE5784"/>
    <w:rsid w:val="00F06D8A"/>
    <w:rsid w:val="00F13914"/>
    <w:rsid w:val="00F22D2D"/>
    <w:rsid w:val="00F7176E"/>
    <w:rsid w:val="00F7680C"/>
    <w:rsid w:val="00F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4:docId w14:val="62DA0AC1"/>
  <w15:chartTrackingRefBased/>
  <w15:docId w15:val="{5687C4DF-E770-4F94-A3D6-3E6738CD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ys"/>
    <w:link w:val="Heading1Char"/>
    <w:uiPriority w:val="9"/>
    <w:qFormat/>
    <w:rsid w:val="00F22D2D"/>
    <w:pPr>
      <w:keepNext/>
      <w:keepLines/>
      <w:numPr>
        <w:numId w:val="3"/>
      </w:numPr>
      <w:ind w:left="431" w:hanging="431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B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B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B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B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2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AD"/>
  </w:style>
  <w:style w:type="paragraph" w:styleId="Footer">
    <w:name w:val="footer"/>
    <w:basedOn w:val="Normal"/>
    <w:link w:val="FooterChar"/>
    <w:uiPriority w:val="99"/>
    <w:unhideWhenUsed/>
    <w:rsid w:val="00DB02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AD"/>
  </w:style>
  <w:style w:type="paragraph" w:customStyle="1" w:styleId="Perus">
    <w:name w:val="Perus"/>
    <w:basedOn w:val="Normal"/>
    <w:link w:val="PerusChar"/>
    <w:qFormat/>
    <w:rsid w:val="00752E25"/>
    <w:pPr>
      <w:spacing w:after="240" w:line="240" w:lineRule="auto"/>
    </w:pPr>
    <w:rPr>
      <w:rFonts w:asciiTheme="majorHAnsi" w:hAnsiTheme="majorHAnsi"/>
    </w:rPr>
  </w:style>
  <w:style w:type="paragraph" w:customStyle="1" w:styleId="Sisennys">
    <w:name w:val="Sisennys"/>
    <w:basedOn w:val="Perus"/>
    <w:link w:val="SisennysChar"/>
    <w:qFormat/>
    <w:rsid w:val="003450EB"/>
    <w:pPr>
      <w:ind w:left="2608"/>
    </w:pPr>
  </w:style>
  <w:style w:type="character" w:customStyle="1" w:styleId="PerusChar">
    <w:name w:val="Perus Char"/>
    <w:basedOn w:val="DefaultParagraphFont"/>
    <w:link w:val="Perus"/>
    <w:rsid w:val="00752E25"/>
    <w:rPr>
      <w:rFonts w:asciiTheme="majorHAnsi" w:hAnsiTheme="majorHAnsi"/>
    </w:rPr>
  </w:style>
  <w:style w:type="paragraph" w:customStyle="1" w:styleId="Riippuva">
    <w:name w:val="Riippuva"/>
    <w:basedOn w:val="Perus"/>
    <w:link w:val="RiippuvaChar"/>
    <w:qFormat/>
    <w:rsid w:val="003450EB"/>
    <w:pPr>
      <w:ind w:left="2608" w:hanging="2608"/>
    </w:pPr>
  </w:style>
  <w:style w:type="character" w:customStyle="1" w:styleId="SisennysChar">
    <w:name w:val="Sisennys Char"/>
    <w:basedOn w:val="PerusChar"/>
    <w:link w:val="Sisennys"/>
    <w:rsid w:val="003450EB"/>
    <w:rPr>
      <w:rFonts w:ascii="Arial" w:hAnsi="Arial"/>
    </w:rPr>
  </w:style>
  <w:style w:type="paragraph" w:styleId="ListParagraph">
    <w:name w:val="List Paragraph"/>
    <w:basedOn w:val="Perus"/>
    <w:link w:val="ListParagraphChar"/>
    <w:uiPriority w:val="34"/>
    <w:qFormat/>
    <w:rsid w:val="00F86D38"/>
    <w:pPr>
      <w:numPr>
        <w:numId w:val="1"/>
      </w:numPr>
      <w:ind w:left="2965" w:hanging="357"/>
      <w:contextualSpacing/>
    </w:pPr>
  </w:style>
  <w:style w:type="character" w:customStyle="1" w:styleId="RiippuvaChar">
    <w:name w:val="Riippuva Char"/>
    <w:basedOn w:val="PerusChar"/>
    <w:link w:val="Riippuva"/>
    <w:rsid w:val="003450EB"/>
    <w:rPr>
      <w:rFonts w:ascii="Arial" w:hAnsi="Arial"/>
    </w:rPr>
  </w:style>
  <w:style w:type="paragraph" w:customStyle="1" w:styleId="Numeroluettelo">
    <w:name w:val="Numeroluettelo"/>
    <w:basedOn w:val="ListParagraph"/>
    <w:link w:val="NumeroluetteloChar"/>
    <w:qFormat/>
    <w:rsid w:val="00F22D2D"/>
    <w:pPr>
      <w:numPr>
        <w:numId w:val="2"/>
      </w:numPr>
      <w:ind w:left="2965" w:hanging="357"/>
    </w:pPr>
  </w:style>
  <w:style w:type="character" w:customStyle="1" w:styleId="ListParagraphChar">
    <w:name w:val="List Paragraph Char"/>
    <w:basedOn w:val="PerusChar"/>
    <w:link w:val="ListParagraph"/>
    <w:uiPriority w:val="34"/>
    <w:rsid w:val="00F86D38"/>
    <w:rPr>
      <w:rFonts w:ascii="Arial" w:hAnsi="Arial"/>
    </w:rPr>
  </w:style>
  <w:style w:type="character" w:customStyle="1" w:styleId="NumeroluetteloChar">
    <w:name w:val="Numeroluettelo Char"/>
    <w:basedOn w:val="ListParagraphChar"/>
    <w:link w:val="Numeroluettelo"/>
    <w:rsid w:val="00F22D2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22D2D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B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B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a-Liisa">
    <w:name w:val="Anna-Liisa"/>
    <w:basedOn w:val="Normal"/>
    <w:rsid w:val="00F22D2D"/>
    <w:pPr>
      <w:widowControl w:val="0"/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spacing w:after="0" w:line="240" w:lineRule="auto"/>
      <w:ind w:left="2591" w:hanging="2591"/>
      <w:textAlignment w:val="baseline"/>
    </w:pPr>
    <w:rPr>
      <w:rFonts w:ascii="Arial" w:eastAsia="Times New Roman" w:hAnsi="Arial" w:cs="Arial"/>
      <w:sz w:val="24"/>
      <w:szCs w:val="20"/>
      <w:lang w:eastAsia="fi-FI"/>
    </w:rPr>
  </w:style>
  <w:style w:type="character" w:styleId="Hyperlink">
    <w:name w:val="Hyperlink"/>
    <w:basedOn w:val="DefaultParagraphFont"/>
    <w:uiPriority w:val="99"/>
    <w:unhideWhenUsed/>
    <w:rsid w:val="00F22D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25"/>
    <w:rPr>
      <w:rFonts w:ascii="Segoe UI" w:hAnsi="Segoe UI" w:cs="Segoe UI"/>
      <w:sz w:val="18"/>
      <w:szCs w:val="18"/>
    </w:rPr>
  </w:style>
  <w:style w:type="paragraph" w:customStyle="1" w:styleId="Luettelo">
    <w:name w:val="Luettelo"/>
    <w:basedOn w:val="Perus"/>
    <w:link w:val="LuetteloChar"/>
    <w:qFormat/>
    <w:rsid w:val="00C93853"/>
    <w:pPr>
      <w:numPr>
        <w:numId w:val="6"/>
      </w:numPr>
      <w:ind w:left="2965" w:hanging="357"/>
    </w:pPr>
  </w:style>
  <w:style w:type="character" w:customStyle="1" w:styleId="LuetteloChar">
    <w:name w:val="Luettelo Char"/>
    <w:basedOn w:val="PerusChar"/>
    <w:link w:val="Luettelo"/>
    <w:rsid w:val="00C9385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hmoodle.haaga-helia.fi/mod/forum/view.php?id=88781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pel\Desktop\kone_loka_2018\talteen\KOULU_k2017\sal_s2016\word\asiakirja_lyhyt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825E760E05243B5BACD8EAF53DF19" ma:contentTypeVersion="10" ma:contentTypeDescription="Create a new document." ma:contentTypeScope="" ma:versionID="2fe8e4dd03c2ae7956e652ad32c83106">
  <xsd:schema xmlns:xsd="http://www.w3.org/2001/XMLSchema" xmlns:xs="http://www.w3.org/2001/XMLSchema" xmlns:p="http://schemas.microsoft.com/office/2006/metadata/properties" xmlns:ns3="4e69f606-9b42-49f4-864c-e813ca215222" xmlns:ns4="6eea80ff-9a6e-47db-9fa7-b9858c28cb94" targetNamespace="http://schemas.microsoft.com/office/2006/metadata/properties" ma:root="true" ma:fieldsID="f34ca48febe7b4cf28d0c7e0008eba0b" ns3:_="" ns4:_="">
    <xsd:import namespace="4e69f606-9b42-49f4-864c-e813ca215222"/>
    <xsd:import namespace="6eea80ff-9a6e-47db-9fa7-b9858c28c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9f606-9b42-49f4-864c-e813ca215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a80ff-9a6e-47db-9fa7-b9858c28c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14B4-3892-47FF-AB55-56FFE53CA7EE}">
  <ds:schemaRefs>
    <ds:schemaRef ds:uri="http://schemas.microsoft.com/office/2006/documentManagement/types"/>
    <ds:schemaRef ds:uri="6eea80ff-9a6e-47db-9fa7-b9858c28cb94"/>
    <ds:schemaRef ds:uri="http://schemas.microsoft.com/office/2006/metadata/properties"/>
    <ds:schemaRef ds:uri="http://purl.org/dc/elements/1.1/"/>
    <ds:schemaRef ds:uri="4e69f606-9b42-49f4-864c-e813ca215222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779642F-AA55-411A-8245-EFF1905F6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C62A4-8054-403A-94AC-BC6CCC191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9f606-9b42-49f4-864c-e813ca215222"/>
    <ds:schemaRef ds:uri="6eea80ff-9a6e-47db-9fa7-b9858c28c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B07B45-C83D-4D9D-A819-DB719275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asiakirja_lyhyt</Template>
  <TotalTime>26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>Harjoitus1</vt:lpstr>
    </vt:vector>
  </TitlesOfParts>
  <Company>HAAGAHELIA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Arnici Andreas</cp:lastModifiedBy>
  <cp:revision>59</cp:revision>
  <cp:lastPrinted>2019-03-26T14:07:00Z</cp:lastPrinted>
  <dcterms:created xsi:type="dcterms:W3CDTF">2019-11-05T12:04:00Z</dcterms:created>
  <dcterms:modified xsi:type="dcterms:W3CDTF">2019-11-05T14:55:00Z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0x010100CBE825E760E05243B5BACD8EAF53DF19</vt:lpwstr>
  </property>
</Properties>
</file>