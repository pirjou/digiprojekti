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12F65" w14:textId="7347E1EE" w:rsidR="003450EB" w:rsidRPr="00E83B42" w:rsidRDefault="00E83B42" w:rsidP="00F86D38">
      <w:pPr>
        <w:pStyle w:val="Perus"/>
        <w:rPr>
          <w:b/>
        </w:rPr>
      </w:pPr>
      <w:r w:rsidRPr="00E83B42">
        <w:rPr>
          <w:b/>
        </w:rPr>
        <w:t xml:space="preserve">Tiimin </w:t>
      </w:r>
      <w:r w:rsidR="00E25F38">
        <w:rPr>
          <w:b/>
        </w:rPr>
        <w:t xml:space="preserve"> </w:t>
      </w:r>
      <w:proofErr w:type="spellStart"/>
      <w:r w:rsidR="00E25F38">
        <w:rPr>
          <w:b/>
        </w:rPr>
        <w:t>Apdigi</w:t>
      </w:r>
      <w:proofErr w:type="spellEnd"/>
      <w:r w:rsidR="00E25F38">
        <w:rPr>
          <w:b/>
        </w:rPr>
        <w:t xml:space="preserve"> ja Don </w:t>
      </w:r>
      <w:proofErr w:type="spellStart"/>
      <w:r w:rsidR="00E25F38">
        <w:rPr>
          <w:b/>
        </w:rPr>
        <w:t>Erase</w:t>
      </w:r>
      <w:proofErr w:type="spellEnd"/>
      <w:r w:rsidRPr="00E83B42">
        <w:rPr>
          <w:b/>
        </w:rPr>
        <w:t xml:space="preserve"> </w:t>
      </w:r>
      <w:r w:rsidR="00E25F38">
        <w:rPr>
          <w:b/>
        </w:rPr>
        <w:t>muistio</w:t>
      </w:r>
    </w:p>
    <w:p w14:paraId="08B40E1C" w14:textId="1B0221CB" w:rsidR="00E83B42" w:rsidRDefault="00E83B42" w:rsidP="00E83B42">
      <w:pPr>
        <w:pStyle w:val="Riippuva"/>
      </w:pPr>
      <w:r>
        <w:t>Aika</w:t>
      </w:r>
      <w:r>
        <w:tab/>
      </w:r>
      <w:r w:rsidR="00E25F38">
        <w:t>05</w:t>
      </w:r>
      <w:r>
        <w:t>.</w:t>
      </w:r>
      <w:r w:rsidR="00E25F38">
        <w:t>11.2019</w:t>
      </w:r>
      <w:r>
        <w:t xml:space="preserve"> klo </w:t>
      </w:r>
      <w:r w:rsidR="00E25F38">
        <w:t>15.16</w:t>
      </w:r>
    </w:p>
    <w:p w14:paraId="7E8E0888" w14:textId="514294C8" w:rsidR="00E83B42" w:rsidRDefault="00E83B42" w:rsidP="00E83B42">
      <w:pPr>
        <w:pStyle w:val="Riippuva"/>
      </w:pPr>
      <w:r>
        <w:t>Paikka</w:t>
      </w:r>
      <w:r>
        <w:tab/>
      </w:r>
      <w:r w:rsidR="00435FC4">
        <w:t>Haaga-Helia Pasila</w:t>
      </w:r>
      <w:r w:rsidR="00CE4F82">
        <w:t>n kampus -</w:t>
      </w:r>
      <w:r>
        <w:t xml:space="preserve"> </w:t>
      </w:r>
      <w:r w:rsidR="00F13914">
        <w:t>5006</w:t>
      </w:r>
    </w:p>
    <w:p w14:paraId="29EA4ABC" w14:textId="64571766" w:rsidR="00E83B42" w:rsidRPr="00E83B42" w:rsidRDefault="00E83B42" w:rsidP="002B7E16">
      <w:pPr>
        <w:pStyle w:val="Riippuva"/>
      </w:pPr>
      <w:r w:rsidRPr="00E83B42">
        <w:t>Osallistujat</w:t>
      </w:r>
      <w:r>
        <w:tab/>
      </w:r>
      <w:r w:rsidR="003B5E25">
        <w:t>Andreas Arnici</w:t>
      </w:r>
      <w:r w:rsidR="00736F3D">
        <w:t xml:space="preserve"> (Tekijä</w:t>
      </w:r>
      <w:r w:rsidR="00B07944">
        <w:t>) (Tuotteen omistaja)</w:t>
      </w:r>
      <w:r w:rsidR="003B5E25">
        <w:br/>
      </w:r>
      <w:r w:rsidR="001164C5">
        <w:t xml:space="preserve">Silva </w:t>
      </w:r>
      <w:proofErr w:type="spellStart"/>
      <w:r w:rsidR="00464842">
        <w:t>Siv</w:t>
      </w:r>
      <w:r w:rsidR="00260CAD">
        <w:t>é</w:t>
      </w:r>
      <w:proofErr w:type="spellEnd"/>
      <w:r w:rsidR="00A57A6C">
        <w:br/>
      </w:r>
      <w:r w:rsidR="00A57A6C">
        <w:t xml:space="preserve">Aino </w:t>
      </w:r>
      <w:proofErr w:type="spellStart"/>
      <w:r w:rsidR="00A57A6C">
        <w:t>Tani</w:t>
      </w:r>
      <w:proofErr w:type="spellEnd"/>
      <w:r w:rsidR="00A57A6C">
        <w:t xml:space="preserve"> (Poissa)</w:t>
      </w:r>
      <w:r w:rsidR="00A57A6C">
        <w:br/>
      </w:r>
      <w:r w:rsidR="00A57A6C">
        <w:t>Kasper Toikkanen (Poissa)</w:t>
      </w:r>
      <w:r w:rsidR="00260CAD">
        <w:br/>
      </w:r>
      <w:r w:rsidR="00CE4A7A">
        <w:t>Meri Toivonen</w:t>
      </w:r>
      <w:r w:rsidR="0012322E">
        <w:br/>
      </w:r>
      <w:r w:rsidR="0012322E">
        <w:t xml:space="preserve">Pirjo </w:t>
      </w:r>
      <w:proofErr w:type="spellStart"/>
      <w:r w:rsidR="0012322E">
        <w:t>Ungert</w:t>
      </w:r>
      <w:proofErr w:type="spellEnd"/>
      <w:r w:rsidR="0012322E">
        <w:t xml:space="preserve"> (Poissa) (Tuotteen omistaja)</w:t>
      </w:r>
      <w:r w:rsidR="00CE4A7A">
        <w:br/>
      </w:r>
      <w:r w:rsidR="000E5879">
        <w:t>Venla Vihersaari</w:t>
      </w:r>
      <w:r w:rsidR="000E5879">
        <w:br/>
      </w:r>
      <w:r w:rsidR="002B7E16">
        <w:t>Markus Väänänen</w:t>
      </w:r>
    </w:p>
    <w:p w14:paraId="1C41D58E" w14:textId="77777777" w:rsidR="00E83B42" w:rsidRDefault="00E83B42" w:rsidP="003450EB">
      <w:pPr>
        <w:pStyle w:val="Sisennys"/>
      </w:pPr>
    </w:p>
    <w:p w14:paraId="2C3AC9C2" w14:textId="0D18E5A3" w:rsidR="00F22D2D" w:rsidRDefault="00072361" w:rsidP="00072361">
      <w:pPr>
        <w:pStyle w:val="Heading1"/>
      </w:pPr>
      <w:r>
        <w:t>1. Sprintin suunnitelma</w:t>
      </w:r>
    </w:p>
    <w:p w14:paraId="0F2E5537" w14:textId="31FA9FC9" w:rsidR="00072361" w:rsidRPr="00CB7F31" w:rsidRDefault="00353C36" w:rsidP="00CE4F82">
      <w:pPr>
        <w:pStyle w:val="Sisennys"/>
        <w:numPr>
          <w:ilvl w:val="0"/>
          <w:numId w:val="7"/>
        </w:numPr>
      </w:pPr>
      <w:r w:rsidRPr="00573287">
        <w:t xml:space="preserve">Kysymysten saaminen </w:t>
      </w:r>
      <w:proofErr w:type="spellStart"/>
      <w:r w:rsidRPr="00573287">
        <w:t>ohtulta</w:t>
      </w:r>
      <w:proofErr w:type="spellEnd"/>
      <w:r w:rsidR="00CB7F31" w:rsidRPr="00573287">
        <w:t xml:space="preserve"> (digi)</w:t>
      </w:r>
    </w:p>
    <w:p w14:paraId="5ADBBC00" w14:textId="625235EF" w:rsidR="00CB7F31" w:rsidRPr="00D1327F" w:rsidRDefault="00CB7F31" w:rsidP="00CE4F82">
      <w:pPr>
        <w:pStyle w:val="Sisennys"/>
        <w:numPr>
          <w:ilvl w:val="0"/>
          <w:numId w:val="7"/>
        </w:numPr>
      </w:pPr>
      <w:r w:rsidRPr="00573287">
        <w:t>dynaamisen lomakkeen muodostaminen</w:t>
      </w:r>
      <w:r w:rsidR="00F7176E" w:rsidRPr="00573287">
        <w:t xml:space="preserve"> (digi)</w:t>
      </w:r>
    </w:p>
    <w:p w14:paraId="06EBFD5A" w14:textId="4E201653" w:rsidR="00D1327F" w:rsidRPr="00C17B92" w:rsidRDefault="00C17B92" w:rsidP="00CE4F82">
      <w:pPr>
        <w:pStyle w:val="Sisennys"/>
        <w:numPr>
          <w:ilvl w:val="0"/>
          <w:numId w:val="7"/>
        </w:numPr>
      </w:pPr>
      <w:r w:rsidRPr="00573287">
        <w:t>Kysymysten luominen palvelimelle (</w:t>
      </w:r>
      <w:proofErr w:type="spellStart"/>
      <w:r w:rsidRPr="00573287">
        <w:t>ohtu</w:t>
      </w:r>
      <w:proofErr w:type="spellEnd"/>
      <w:r w:rsidRPr="00573287">
        <w:t>)</w:t>
      </w:r>
    </w:p>
    <w:p w14:paraId="7C15742E" w14:textId="0A0A0F6A" w:rsidR="00DC3389" w:rsidRPr="00CC0B5F" w:rsidRDefault="00970D81" w:rsidP="000210E7">
      <w:pPr>
        <w:pStyle w:val="Sisennys"/>
        <w:numPr>
          <w:ilvl w:val="0"/>
          <w:numId w:val="7"/>
        </w:numPr>
      </w:pPr>
      <w:proofErr w:type="spellStart"/>
      <w:r w:rsidRPr="00573287">
        <w:t>C</w:t>
      </w:r>
      <w:r w:rsidR="00CF5732" w:rsidRPr="00573287">
        <w:t>rudi</w:t>
      </w:r>
      <w:proofErr w:type="spellEnd"/>
      <w:r w:rsidR="00CF5732" w:rsidRPr="00573287">
        <w:t xml:space="preserve"> kuntoon, josta kysymysten hakeminen (</w:t>
      </w:r>
      <w:proofErr w:type="spellStart"/>
      <w:r w:rsidR="00CF5732" w:rsidRPr="00573287">
        <w:t>ohtu</w:t>
      </w:r>
      <w:proofErr w:type="spellEnd"/>
      <w:r w:rsidR="00CF5732" w:rsidRPr="00573287">
        <w:t>)</w:t>
      </w:r>
    </w:p>
    <w:p w14:paraId="665AD0DF" w14:textId="0451F3B0" w:rsidR="00F22D2D" w:rsidRDefault="00F22D2D" w:rsidP="00F22D2D">
      <w:pPr>
        <w:pStyle w:val="Riippuva"/>
      </w:pPr>
      <w:r>
        <w:t>Liitteet</w:t>
      </w:r>
      <w:r>
        <w:tab/>
      </w:r>
      <w:r w:rsidR="00573287">
        <w:t>-</w:t>
      </w:r>
    </w:p>
    <w:p w14:paraId="450BDA19" w14:textId="77777777" w:rsidR="003450EB" w:rsidRPr="00752E25" w:rsidRDefault="00F22D2D" w:rsidP="00C93853">
      <w:pPr>
        <w:pStyle w:val="Riippuva"/>
      </w:pPr>
      <w:r>
        <w:t>Jakelu</w:t>
      </w:r>
      <w:r w:rsidR="00752E25">
        <w:t xml:space="preserve"> </w:t>
      </w:r>
      <w:r w:rsidR="00752E25">
        <w:tab/>
      </w:r>
      <w:r w:rsidRPr="00F22D2D">
        <w:t xml:space="preserve">Moodlessa  </w:t>
      </w:r>
      <w:hyperlink r:id="rId11" w:history="1">
        <w:r w:rsidRPr="00F22D2D">
          <w:t>http://hhmoodle.haaga-helia.fi/mod/forum/view.php?id=887810</w:t>
        </w:r>
      </w:hyperlink>
      <w:r w:rsidRPr="00F22D2D">
        <w:br/>
        <w:t>Tiimin jäsenet</w:t>
      </w:r>
      <w:r w:rsidRPr="00F22D2D">
        <w:br/>
        <w:t>Ohjaaja</w:t>
      </w:r>
      <w:bookmarkStart w:id="0" w:name="_GoBack"/>
      <w:bookmarkEnd w:id="0"/>
      <w:r>
        <w:rPr>
          <w:rFonts w:ascii="Garamond" w:hAnsi="Garamond"/>
          <w:sz w:val="26"/>
          <w:szCs w:val="26"/>
        </w:rPr>
        <w:t xml:space="preserve"> </w:t>
      </w:r>
    </w:p>
    <w:sectPr w:rsidR="003450EB" w:rsidRPr="00752E25" w:rsidSect="00DB02AD">
      <w:headerReference w:type="default" r:id="rId12"/>
      <w:pgSz w:w="11906" w:h="16838" w:code="9"/>
      <w:pgMar w:top="567" w:right="851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4EB3B9" w14:textId="77777777" w:rsidR="00794CC4" w:rsidRDefault="00794CC4" w:rsidP="00DB02AD">
      <w:pPr>
        <w:spacing w:after="0" w:line="240" w:lineRule="auto"/>
      </w:pPr>
      <w:r>
        <w:separator/>
      </w:r>
    </w:p>
  </w:endnote>
  <w:endnote w:type="continuationSeparator" w:id="0">
    <w:p w14:paraId="26E6D137" w14:textId="77777777" w:rsidR="00794CC4" w:rsidRDefault="00794CC4" w:rsidP="00DB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A9263" w14:textId="77777777" w:rsidR="00794CC4" w:rsidRDefault="00794CC4" w:rsidP="00DB02AD">
      <w:pPr>
        <w:spacing w:after="0" w:line="240" w:lineRule="auto"/>
      </w:pPr>
      <w:r>
        <w:separator/>
      </w:r>
    </w:p>
  </w:footnote>
  <w:footnote w:type="continuationSeparator" w:id="0">
    <w:p w14:paraId="09DE8E61" w14:textId="77777777" w:rsidR="00794CC4" w:rsidRDefault="00794CC4" w:rsidP="00DB02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7C83DA" w14:textId="4DCE9959" w:rsidR="00DB02AD" w:rsidRPr="00DB02AD" w:rsidRDefault="00904045" w:rsidP="00DB02AD">
    <w:pPr>
      <w:pStyle w:val="Header"/>
      <w:tabs>
        <w:tab w:val="clear" w:pos="4819"/>
        <w:tab w:val="clear" w:pos="9638"/>
      </w:tabs>
      <w:rPr>
        <w:b/>
      </w:rPr>
    </w:pPr>
    <w:r>
      <w:rPr>
        <w:b/>
      </w:rPr>
      <w:t xml:space="preserve">Don </w:t>
    </w:r>
    <w:proofErr w:type="spellStart"/>
    <w:r>
      <w:rPr>
        <w:b/>
      </w:rPr>
      <w:t>Erase</w:t>
    </w:r>
    <w:proofErr w:type="spellEnd"/>
    <w:r>
      <w:rPr>
        <w:b/>
      </w:rPr>
      <w:t xml:space="preserve"> ja </w:t>
    </w:r>
    <w:proofErr w:type="spellStart"/>
    <w:r>
      <w:rPr>
        <w:b/>
      </w:rPr>
      <w:t>APdigi</w:t>
    </w:r>
    <w:proofErr w:type="spellEnd"/>
    <w:r w:rsidR="00E83B42">
      <w:rPr>
        <w:b/>
      </w:rPr>
      <w:tab/>
    </w:r>
    <w:r w:rsidR="00E83B42">
      <w:rPr>
        <w:b/>
      </w:rPr>
      <w:tab/>
    </w:r>
    <w:r w:rsidR="00E83B42">
      <w:rPr>
        <w:b/>
      </w:rPr>
      <w:tab/>
      <w:t>Muistio</w:t>
    </w:r>
    <w:r w:rsidR="00DB02AD" w:rsidRPr="00DB02AD">
      <w:rPr>
        <w:b/>
      </w:rPr>
      <w:tab/>
    </w:r>
    <w:r w:rsidR="00DB02AD" w:rsidRPr="00DB02AD">
      <w:rPr>
        <w:b/>
      </w:rPr>
      <w:tab/>
    </w:r>
    <w:r w:rsidR="00DB02AD" w:rsidRPr="00DB02AD">
      <w:rPr>
        <w:b/>
      </w:rPr>
      <w:tab/>
    </w:r>
    <w:r w:rsidR="00DB02AD" w:rsidRPr="00DB02AD">
      <w:rPr>
        <w:b/>
      </w:rPr>
      <w:fldChar w:fldCharType="begin"/>
    </w:r>
    <w:r w:rsidR="00DB02AD" w:rsidRPr="00DB02AD">
      <w:rPr>
        <w:b/>
      </w:rPr>
      <w:instrText xml:space="preserve"> PAGE   \* MERGEFORMAT </w:instrText>
    </w:r>
    <w:r w:rsidR="00DB02AD" w:rsidRPr="00DB02AD">
      <w:rPr>
        <w:b/>
      </w:rPr>
      <w:fldChar w:fldCharType="separate"/>
    </w:r>
    <w:r w:rsidR="00C93853">
      <w:rPr>
        <w:b/>
        <w:noProof/>
      </w:rPr>
      <w:t>1</w:t>
    </w:r>
    <w:r w:rsidR="00DB02AD" w:rsidRPr="00DB02AD">
      <w:rPr>
        <w:b/>
      </w:rPr>
      <w:fldChar w:fldCharType="end"/>
    </w:r>
    <w:r w:rsidR="00DB02AD" w:rsidRPr="00DB02AD">
      <w:rPr>
        <w:b/>
      </w:rPr>
      <w:t>(</w:t>
    </w:r>
    <w:r w:rsidR="00DB02AD" w:rsidRPr="00DB02AD">
      <w:rPr>
        <w:b/>
      </w:rPr>
      <w:fldChar w:fldCharType="begin"/>
    </w:r>
    <w:r w:rsidR="00DB02AD" w:rsidRPr="00DB02AD">
      <w:rPr>
        <w:b/>
      </w:rPr>
      <w:instrText xml:space="preserve"> SECTIONPAGES   \* MERGEFORMAT </w:instrText>
    </w:r>
    <w:r w:rsidR="00DB02AD" w:rsidRPr="00DB02AD">
      <w:rPr>
        <w:b/>
      </w:rPr>
      <w:fldChar w:fldCharType="separate"/>
    </w:r>
    <w:r w:rsidR="00573287">
      <w:rPr>
        <w:b/>
        <w:noProof/>
      </w:rPr>
      <w:t>1</w:t>
    </w:r>
    <w:r w:rsidR="00DB02AD" w:rsidRPr="00DB02AD">
      <w:rPr>
        <w:b/>
      </w:rPr>
      <w:fldChar w:fldCharType="end"/>
    </w:r>
    <w:r w:rsidR="00DB02AD" w:rsidRPr="00DB02AD">
      <w:rPr>
        <w:b/>
      </w:rPr>
      <w:t>)</w:t>
    </w:r>
  </w:p>
  <w:p w14:paraId="2DDB2DDE" w14:textId="77777777" w:rsidR="00DB02AD" w:rsidRDefault="00E83B42" w:rsidP="00DB02AD">
    <w:pPr>
      <w:pStyle w:val="Header"/>
      <w:tabs>
        <w:tab w:val="clear" w:pos="4819"/>
        <w:tab w:val="clear" w:pos="9638"/>
      </w:tabs>
    </w:pPr>
    <w:r>
      <w:t>Digiprojekti</w:t>
    </w:r>
  </w:p>
  <w:p w14:paraId="4C7B783C" w14:textId="77777777" w:rsidR="00CD7566" w:rsidRDefault="00CD7566" w:rsidP="00DB02AD">
    <w:pPr>
      <w:pStyle w:val="Header"/>
      <w:tabs>
        <w:tab w:val="clear" w:pos="4819"/>
        <w:tab w:val="clear" w:pos="9638"/>
      </w:tabs>
    </w:pPr>
  </w:p>
  <w:p w14:paraId="37C086CA" w14:textId="7ACE110F" w:rsidR="00CD7566" w:rsidRDefault="00CD7566" w:rsidP="00DB02AD">
    <w:pPr>
      <w:pStyle w:val="Header"/>
      <w:tabs>
        <w:tab w:val="clear" w:pos="4819"/>
        <w:tab w:val="clear" w:pos="9638"/>
      </w:tabs>
    </w:pPr>
    <w:r>
      <w:tab/>
    </w:r>
    <w:r>
      <w:tab/>
    </w:r>
    <w:r>
      <w:tab/>
    </w:r>
    <w:r>
      <w:tab/>
    </w:r>
    <w:r>
      <w:fldChar w:fldCharType="begin"/>
    </w:r>
    <w:r>
      <w:instrText xml:space="preserve"> TIME \@ "d.M.yyyy" </w:instrText>
    </w:r>
    <w:r>
      <w:fldChar w:fldCharType="separate"/>
    </w:r>
    <w:r w:rsidR="00A57A6C">
      <w:rPr>
        <w:noProof/>
      </w:rPr>
      <w:t>5.11.2019</w:t>
    </w:r>
    <w:r>
      <w:fldChar w:fldCharType="end"/>
    </w:r>
  </w:p>
  <w:p w14:paraId="6FFFC9EC" w14:textId="77777777" w:rsidR="00CD7566" w:rsidRDefault="00CD7566" w:rsidP="00DB02AD">
    <w:pPr>
      <w:pStyle w:val="Header"/>
      <w:tabs>
        <w:tab w:val="clear" w:pos="4819"/>
        <w:tab w:val="clear" w:pos="9638"/>
      </w:tabs>
    </w:pPr>
  </w:p>
  <w:p w14:paraId="42F25B12" w14:textId="77777777" w:rsidR="00CD7566" w:rsidRDefault="00CD7566" w:rsidP="00DB02AD">
    <w:pPr>
      <w:pStyle w:val="Header"/>
      <w:tabs>
        <w:tab w:val="clear" w:pos="4819"/>
        <w:tab w:val="clear" w:pos="9638"/>
      </w:tabs>
    </w:pPr>
  </w:p>
  <w:p w14:paraId="669C9096" w14:textId="77777777" w:rsidR="00CD7566" w:rsidRDefault="00CD7566" w:rsidP="00DB02AD">
    <w:pPr>
      <w:pStyle w:val="Header"/>
      <w:tabs>
        <w:tab w:val="clear" w:pos="4819"/>
        <w:tab w:val="clear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C7239"/>
    <w:multiLevelType w:val="hybridMultilevel"/>
    <w:tmpl w:val="303CD4EE"/>
    <w:lvl w:ilvl="0" w:tplc="2C32C5BA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3A7A95"/>
    <w:multiLevelType w:val="hybridMultilevel"/>
    <w:tmpl w:val="CD8AE398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2" w15:restartNumberingAfterBreak="0">
    <w:nsid w:val="526C3013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75D6301"/>
    <w:multiLevelType w:val="hybridMultilevel"/>
    <w:tmpl w:val="E8D86DEE"/>
    <w:lvl w:ilvl="0" w:tplc="E4147A66">
      <w:start w:val="1"/>
      <w:numFmt w:val="decimal"/>
      <w:pStyle w:val="Numeroluettelo"/>
      <w:lvlText w:val="%1."/>
      <w:lvlJc w:val="left"/>
      <w:pPr>
        <w:ind w:left="3328" w:hanging="360"/>
      </w:pPr>
    </w:lvl>
    <w:lvl w:ilvl="1" w:tplc="040B0019" w:tentative="1">
      <w:start w:val="1"/>
      <w:numFmt w:val="lowerLetter"/>
      <w:lvlText w:val="%2."/>
      <w:lvlJc w:val="left"/>
      <w:pPr>
        <w:ind w:left="4048" w:hanging="360"/>
      </w:pPr>
    </w:lvl>
    <w:lvl w:ilvl="2" w:tplc="040B001B" w:tentative="1">
      <w:start w:val="1"/>
      <w:numFmt w:val="lowerRoman"/>
      <w:lvlText w:val="%3."/>
      <w:lvlJc w:val="right"/>
      <w:pPr>
        <w:ind w:left="4768" w:hanging="180"/>
      </w:pPr>
    </w:lvl>
    <w:lvl w:ilvl="3" w:tplc="040B000F" w:tentative="1">
      <w:start w:val="1"/>
      <w:numFmt w:val="decimal"/>
      <w:lvlText w:val="%4."/>
      <w:lvlJc w:val="left"/>
      <w:pPr>
        <w:ind w:left="5488" w:hanging="360"/>
      </w:pPr>
    </w:lvl>
    <w:lvl w:ilvl="4" w:tplc="040B0019" w:tentative="1">
      <w:start w:val="1"/>
      <w:numFmt w:val="lowerLetter"/>
      <w:lvlText w:val="%5."/>
      <w:lvlJc w:val="left"/>
      <w:pPr>
        <w:ind w:left="6208" w:hanging="360"/>
      </w:pPr>
    </w:lvl>
    <w:lvl w:ilvl="5" w:tplc="040B001B" w:tentative="1">
      <w:start w:val="1"/>
      <w:numFmt w:val="lowerRoman"/>
      <w:lvlText w:val="%6."/>
      <w:lvlJc w:val="right"/>
      <w:pPr>
        <w:ind w:left="6928" w:hanging="180"/>
      </w:pPr>
    </w:lvl>
    <w:lvl w:ilvl="6" w:tplc="040B000F" w:tentative="1">
      <w:start w:val="1"/>
      <w:numFmt w:val="decimal"/>
      <w:lvlText w:val="%7."/>
      <w:lvlJc w:val="left"/>
      <w:pPr>
        <w:ind w:left="7648" w:hanging="360"/>
      </w:pPr>
    </w:lvl>
    <w:lvl w:ilvl="7" w:tplc="040B0019" w:tentative="1">
      <w:start w:val="1"/>
      <w:numFmt w:val="lowerLetter"/>
      <w:lvlText w:val="%8."/>
      <w:lvlJc w:val="left"/>
      <w:pPr>
        <w:ind w:left="8368" w:hanging="360"/>
      </w:pPr>
    </w:lvl>
    <w:lvl w:ilvl="8" w:tplc="040B001B" w:tentative="1">
      <w:start w:val="1"/>
      <w:numFmt w:val="lowerRoman"/>
      <w:lvlText w:val="%9."/>
      <w:lvlJc w:val="right"/>
      <w:pPr>
        <w:ind w:left="9088" w:hanging="180"/>
      </w:pPr>
    </w:lvl>
  </w:abstractNum>
  <w:abstractNum w:abstractNumId="4" w15:restartNumberingAfterBreak="0">
    <w:nsid w:val="58EC13FC"/>
    <w:multiLevelType w:val="hybridMultilevel"/>
    <w:tmpl w:val="BFC2F742"/>
    <w:lvl w:ilvl="0" w:tplc="040B0001">
      <w:start w:val="1"/>
      <w:numFmt w:val="bullet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abstractNum w:abstractNumId="5" w15:restartNumberingAfterBreak="0">
    <w:nsid w:val="5CFB4C93"/>
    <w:multiLevelType w:val="hybridMultilevel"/>
    <w:tmpl w:val="EF8EDB28"/>
    <w:lvl w:ilvl="0" w:tplc="0409000F">
      <w:start w:val="1"/>
      <w:numFmt w:val="decimal"/>
      <w:lvlText w:val="%1."/>
      <w:lvlJc w:val="left"/>
      <w:pPr>
        <w:ind w:left="724" w:hanging="360"/>
      </w:pPr>
    </w:lvl>
    <w:lvl w:ilvl="1" w:tplc="04090019" w:tentative="1">
      <w:start w:val="1"/>
      <w:numFmt w:val="lowerLetter"/>
      <w:lvlText w:val="%2."/>
      <w:lvlJc w:val="left"/>
      <w:pPr>
        <w:ind w:left="1444" w:hanging="360"/>
      </w:pPr>
    </w:lvl>
    <w:lvl w:ilvl="2" w:tplc="0409001B" w:tentative="1">
      <w:start w:val="1"/>
      <w:numFmt w:val="lowerRoman"/>
      <w:lvlText w:val="%3."/>
      <w:lvlJc w:val="right"/>
      <w:pPr>
        <w:ind w:left="2164" w:hanging="180"/>
      </w:pPr>
    </w:lvl>
    <w:lvl w:ilvl="3" w:tplc="0409000F" w:tentative="1">
      <w:start w:val="1"/>
      <w:numFmt w:val="decimal"/>
      <w:lvlText w:val="%4."/>
      <w:lvlJc w:val="left"/>
      <w:pPr>
        <w:ind w:left="2884" w:hanging="360"/>
      </w:pPr>
    </w:lvl>
    <w:lvl w:ilvl="4" w:tplc="04090019" w:tentative="1">
      <w:start w:val="1"/>
      <w:numFmt w:val="lowerLetter"/>
      <w:lvlText w:val="%5."/>
      <w:lvlJc w:val="left"/>
      <w:pPr>
        <w:ind w:left="3604" w:hanging="360"/>
      </w:pPr>
    </w:lvl>
    <w:lvl w:ilvl="5" w:tplc="0409001B" w:tentative="1">
      <w:start w:val="1"/>
      <w:numFmt w:val="lowerRoman"/>
      <w:lvlText w:val="%6."/>
      <w:lvlJc w:val="right"/>
      <w:pPr>
        <w:ind w:left="4324" w:hanging="180"/>
      </w:pPr>
    </w:lvl>
    <w:lvl w:ilvl="6" w:tplc="0409000F" w:tentative="1">
      <w:start w:val="1"/>
      <w:numFmt w:val="decimal"/>
      <w:lvlText w:val="%7."/>
      <w:lvlJc w:val="left"/>
      <w:pPr>
        <w:ind w:left="5044" w:hanging="360"/>
      </w:pPr>
    </w:lvl>
    <w:lvl w:ilvl="7" w:tplc="04090019" w:tentative="1">
      <w:start w:val="1"/>
      <w:numFmt w:val="lowerLetter"/>
      <w:lvlText w:val="%8."/>
      <w:lvlJc w:val="left"/>
      <w:pPr>
        <w:ind w:left="5764" w:hanging="360"/>
      </w:pPr>
    </w:lvl>
    <w:lvl w:ilvl="8" w:tplc="0409001B" w:tentative="1">
      <w:start w:val="1"/>
      <w:numFmt w:val="lowerRoman"/>
      <w:lvlText w:val="%9."/>
      <w:lvlJc w:val="right"/>
      <w:pPr>
        <w:ind w:left="6484" w:hanging="180"/>
      </w:pPr>
    </w:lvl>
  </w:abstractNum>
  <w:abstractNum w:abstractNumId="6" w15:restartNumberingAfterBreak="0">
    <w:nsid w:val="7AB95BCA"/>
    <w:multiLevelType w:val="hybridMultilevel"/>
    <w:tmpl w:val="56B4A732"/>
    <w:lvl w:ilvl="0" w:tplc="20107458">
      <w:start w:val="1"/>
      <w:numFmt w:val="bullet"/>
      <w:pStyle w:val="Luettelo"/>
      <w:lvlText w:val=""/>
      <w:lvlJc w:val="left"/>
      <w:pPr>
        <w:ind w:left="332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404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476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548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620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692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764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836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90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B42"/>
    <w:rsid w:val="000210E7"/>
    <w:rsid w:val="00072361"/>
    <w:rsid w:val="00090AAF"/>
    <w:rsid w:val="000E5879"/>
    <w:rsid w:val="001164C5"/>
    <w:rsid w:val="0012322E"/>
    <w:rsid w:val="00260CAD"/>
    <w:rsid w:val="002763A0"/>
    <w:rsid w:val="002B7E16"/>
    <w:rsid w:val="002F521A"/>
    <w:rsid w:val="003450EB"/>
    <w:rsid w:val="00353C36"/>
    <w:rsid w:val="003B5E25"/>
    <w:rsid w:val="00435FC4"/>
    <w:rsid w:val="004579E3"/>
    <w:rsid w:val="00464842"/>
    <w:rsid w:val="0053428B"/>
    <w:rsid w:val="00573287"/>
    <w:rsid w:val="0067533D"/>
    <w:rsid w:val="00736F3D"/>
    <w:rsid w:val="00752E25"/>
    <w:rsid w:val="00794CC4"/>
    <w:rsid w:val="00904045"/>
    <w:rsid w:val="00970D81"/>
    <w:rsid w:val="00A57A6C"/>
    <w:rsid w:val="00B07944"/>
    <w:rsid w:val="00B365FF"/>
    <w:rsid w:val="00B71A3A"/>
    <w:rsid w:val="00C17B92"/>
    <w:rsid w:val="00C93853"/>
    <w:rsid w:val="00CB7F31"/>
    <w:rsid w:val="00CC0B5F"/>
    <w:rsid w:val="00CC4E51"/>
    <w:rsid w:val="00CD7566"/>
    <w:rsid w:val="00CE4A7A"/>
    <w:rsid w:val="00CE4F82"/>
    <w:rsid w:val="00CF5732"/>
    <w:rsid w:val="00D1327F"/>
    <w:rsid w:val="00D57C94"/>
    <w:rsid w:val="00DB02AD"/>
    <w:rsid w:val="00DC3389"/>
    <w:rsid w:val="00E222D6"/>
    <w:rsid w:val="00E25F38"/>
    <w:rsid w:val="00E83B42"/>
    <w:rsid w:val="00EE5784"/>
    <w:rsid w:val="00F13914"/>
    <w:rsid w:val="00F22D2D"/>
    <w:rsid w:val="00F7176E"/>
    <w:rsid w:val="00F7680C"/>
    <w:rsid w:val="00F86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,"/>
  <w14:docId w14:val="62DA0AC1"/>
  <w15:chartTrackingRefBased/>
  <w15:docId w15:val="{5687C4DF-E770-4F94-A3D6-3E6738CDA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Perus"/>
    <w:next w:val="Sisennys"/>
    <w:link w:val="Heading1Char"/>
    <w:uiPriority w:val="9"/>
    <w:qFormat/>
    <w:rsid w:val="00F22D2D"/>
    <w:pPr>
      <w:keepNext/>
      <w:keepLines/>
      <w:numPr>
        <w:numId w:val="3"/>
      </w:numPr>
      <w:ind w:left="431" w:hanging="431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B42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3B42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3B4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3B4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3B4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3B4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3B4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3B4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B02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2AD"/>
  </w:style>
  <w:style w:type="paragraph" w:styleId="Footer">
    <w:name w:val="footer"/>
    <w:basedOn w:val="Normal"/>
    <w:link w:val="FooterChar"/>
    <w:uiPriority w:val="99"/>
    <w:unhideWhenUsed/>
    <w:rsid w:val="00DB02A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2AD"/>
  </w:style>
  <w:style w:type="paragraph" w:customStyle="1" w:styleId="Perus">
    <w:name w:val="Perus"/>
    <w:basedOn w:val="Normal"/>
    <w:link w:val="PerusChar"/>
    <w:qFormat/>
    <w:rsid w:val="00752E25"/>
    <w:pPr>
      <w:spacing w:after="240" w:line="240" w:lineRule="auto"/>
    </w:pPr>
    <w:rPr>
      <w:rFonts w:asciiTheme="majorHAnsi" w:hAnsiTheme="majorHAnsi"/>
    </w:rPr>
  </w:style>
  <w:style w:type="paragraph" w:customStyle="1" w:styleId="Sisennys">
    <w:name w:val="Sisennys"/>
    <w:basedOn w:val="Perus"/>
    <w:link w:val="SisennysChar"/>
    <w:qFormat/>
    <w:rsid w:val="003450EB"/>
    <w:pPr>
      <w:ind w:left="2608"/>
    </w:pPr>
  </w:style>
  <w:style w:type="character" w:customStyle="1" w:styleId="PerusChar">
    <w:name w:val="Perus Char"/>
    <w:basedOn w:val="DefaultParagraphFont"/>
    <w:link w:val="Perus"/>
    <w:rsid w:val="00752E25"/>
    <w:rPr>
      <w:rFonts w:asciiTheme="majorHAnsi" w:hAnsiTheme="majorHAnsi"/>
    </w:rPr>
  </w:style>
  <w:style w:type="paragraph" w:customStyle="1" w:styleId="Riippuva">
    <w:name w:val="Riippuva"/>
    <w:basedOn w:val="Perus"/>
    <w:link w:val="RiippuvaChar"/>
    <w:qFormat/>
    <w:rsid w:val="003450EB"/>
    <w:pPr>
      <w:ind w:left="2608" w:hanging="2608"/>
    </w:pPr>
  </w:style>
  <w:style w:type="character" w:customStyle="1" w:styleId="SisennysChar">
    <w:name w:val="Sisennys Char"/>
    <w:basedOn w:val="PerusChar"/>
    <w:link w:val="Sisennys"/>
    <w:rsid w:val="003450EB"/>
    <w:rPr>
      <w:rFonts w:ascii="Arial" w:hAnsi="Arial"/>
    </w:rPr>
  </w:style>
  <w:style w:type="paragraph" w:styleId="ListParagraph">
    <w:name w:val="List Paragraph"/>
    <w:basedOn w:val="Perus"/>
    <w:link w:val="ListParagraphChar"/>
    <w:uiPriority w:val="34"/>
    <w:qFormat/>
    <w:rsid w:val="00F86D38"/>
    <w:pPr>
      <w:numPr>
        <w:numId w:val="1"/>
      </w:numPr>
      <w:ind w:left="2965" w:hanging="357"/>
      <w:contextualSpacing/>
    </w:pPr>
  </w:style>
  <w:style w:type="character" w:customStyle="1" w:styleId="RiippuvaChar">
    <w:name w:val="Riippuva Char"/>
    <w:basedOn w:val="PerusChar"/>
    <w:link w:val="Riippuva"/>
    <w:rsid w:val="003450EB"/>
    <w:rPr>
      <w:rFonts w:ascii="Arial" w:hAnsi="Arial"/>
    </w:rPr>
  </w:style>
  <w:style w:type="paragraph" w:customStyle="1" w:styleId="Numeroluettelo">
    <w:name w:val="Numeroluettelo"/>
    <w:basedOn w:val="ListParagraph"/>
    <w:link w:val="NumeroluetteloChar"/>
    <w:qFormat/>
    <w:rsid w:val="00F22D2D"/>
    <w:pPr>
      <w:numPr>
        <w:numId w:val="2"/>
      </w:numPr>
      <w:ind w:left="2965" w:hanging="357"/>
    </w:pPr>
  </w:style>
  <w:style w:type="character" w:customStyle="1" w:styleId="ListParagraphChar">
    <w:name w:val="List Paragraph Char"/>
    <w:basedOn w:val="PerusChar"/>
    <w:link w:val="ListParagraph"/>
    <w:uiPriority w:val="34"/>
    <w:rsid w:val="00F86D38"/>
    <w:rPr>
      <w:rFonts w:ascii="Arial" w:hAnsi="Arial"/>
    </w:rPr>
  </w:style>
  <w:style w:type="character" w:customStyle="1" w:styleId="NumeroluetteloChar">
    <w:name w:val="Numeroluettelo Char"/>
    <w:basedOn w:val="ListParagraphChar"/>
    <w:link w:val="Numeroluettelo"/>
    <w:rsid w:val="00F22D2D"/>
    <w:rPr>
      <w:rFonts w:ascii="Arial" w:hAnsi="Arial"/>
    </w:rPr>
  </w:style>
  <w:style w:type="character" w:customStyle="1" w:styleId="Heading1Char">
    <w:name w:val="Heading 1 Char"/>
    <w:basedOn w:val="DefaultParagraphFont"/>
    <w:link w:val="Heading1"/>
    <w:uiPriority w:val="9"/>
    <w:rsid w:val="00F22D2D"/>
    <w:rPr>
      <w:rFonts w:ascii="Arial" w:eastAsiaTheme="majorEastAsia" w:hAnsi="Arial" w:cstheme="majorBidi"/>
      <w:color w:val="000000" w:themeColor="text1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B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3B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3B4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3B4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3B4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3B4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3B4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3B4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nna-Liisa">
    <w:name w:val="Anna-Liisa"/>
    <w:basedOn w:val="Normal"/>
    <w:rsid w:val="00F22D2D"/>
    <w:pPr>
      <w:widowControl w:val="0"/>
      <w:tabs>
        <w:tab w:val="left" w:pos="1298"/>
        <w:tab w:val="left" w:pos="2592"/>
        <w:tab w:val="left" w:pos="3888"/>
        <w:tab w:val="left" w:pos="5184"/>
        <w:tab w:val="left" w:pos="6480"/>
        <w:tab w:val="left" w:pos="7776"/>
        <w:tab w:val="left" w:pos="9072"/>
      </w:tabs>
      <w:overflowPunct w:val="0"/>
      <w:autoSpaceDE w:val="0"/>
      <w:autoSpaceDN w:val="0"/>
      <w:adjustRightInd w:val="0"/>
      <w:spacing w:after="0" w:line="240" w:lineRule="auto"/>
      <w:ind w:left="2591" w:hanging="2591"/>
      <w:textAlignment w:val="baseline"/>
    </w:pPr>
    <w:rPr>
      <w:rFonts w:ascii="Arial" w:eastAsia="Times New Roman" w:hAnsi="Arial" w:cs="Arial"/>
      <w:sz w:val="24"/>
      <w:szCs w:val="20"/>
      <w:lang w:eastAsia="fi-FI"/>
    </w:rPr>
  </w:style>
  <w:style w:type="character" w:styleId="Hyperlink">
    <w:name w:val="Hyperlink"/>
    <w:basedOn w:val="DefaultParagraphFont"/>
    <w:uiPriority w:val="99"/>
    <w:unhideWhenUsed/>
    <w:rsid w:val="00F22D2D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2E2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2E25"/>
    <w:rPr>
      <w:rFonts w:ascii="Segoe UI" w:hAnsi="Segoe UI" w:cs="Segoe UI"/>
      <w:sz w:val="18"/>
      <w:szCs w:val="18"/>
    </w:rPr>
  </w:style>
  <w:style w:type="paragraph" w:customStyle="1" w:styleId="Luettelo">
    <w:name w:val="Luettelo"/>
    <w:basedOn w:val="Perus"/>
    <w:link w:val="LuetteloChar"/>
    <w:qFormat/>
    <w:rsid w:val="00C93853"/>
    <w:pPr>
      <w:numPr>
        <w:numId w:val="6"/>
      </w:numPr>
      <w:ind w:left="2965" w:hanging="357"/>
    </w:pPr>
  </w:style>
  <w:style w:type="character" w:customStyle="1" w:styleId="LuetteloChar">
    <w:name w:val="Luettelo Char"/>
    <w:basedOn w:val="PerusChar"/>
    <w:link w:val="Luettelo"/>
    <w:rsid w:val="00C9385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hhmoodle.haaga-helia.fi/mod/forum/view.php?id=887810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lpel\Desktop\kone_loka_2018\talteen\KOULU_k2017\sal_s2016\word\asiakirja_lyhyt.dotx" TargetMode="Externa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BE825E760E05243B5BACD8EAF53DF19" ma:contentTypeVersion="10" ma:contentTypeDescription="Create a new document." ma:contentTypeScope="" ma:versionID="2fe8e4dd03c2ae7956e652ad32c83106">
  <xsd:schema xmlns:xsd="http://www.w3.org/2001/XMLSchema" xmlns:xs="http://www.w3.org/2001/XMLSchema" xmlns:p="http://schemas.microsoft.com/office/2006/metadata/properties" xmlns:ns3="4e69f606-9b42-49f4-864c-e813ca215222" xmlns:ns4="6eea80ff-9a6e-47db-9fa7-b9858c28cb94" targetNamespace="http://schemas.microsoft.com/office/2006/metadata/properties" ma:root="true" ma:fieldsID="f34ca48febe7b4cf28d0c7e0008eba0b" ns3:_="" ns4:_="">
    <xsd:import namespace="4e69f606-9b42-49f4-864c-e813ca215222"/>
    <xsd:import namespace="6eea80ff-9a6e-47db-9fa7-b9858c28cb9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69f606-9b42-49f4-864c-e813ca215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ea80ff-9a6e-47db-9fa7-b9858c28cb94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EC62A4-8054-403A-94AC-BC6CCC191F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e69f606-9b42-49f4-864c-e813ca215222"/>
    <ds:schemaRef ds:uri="6eea80ff-9a6e-47db-9fa7-b9858c28cb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779642F-AA55-411A-8245-EFF1905F6A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1514B4-3892-47FF-AB55-56FFE53CA7EE}">
  <ds:schemaRefs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6eea80ff-9a6e-47db-9fa7-b9858c28cb94"/>
    <ds:schemaRef ds:uri="http://purl.org/dc/terms/"/>
    <ds:schemaRef ds:uri="http://schemas.microsoft.com/office/2006/documentManagement/types"/>
    <ds:schemaRef ds:uri="http://purl.org/dc/elements/1.1/"/>
    <ds:schemaRef ds:uri="4e69f606-9b42-49f4-864c-e813ca215222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0D97BD43-825E-4FAA-BC4E-61383BE1B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asiakirja_lyhyt</Template>
  <TotalTime>14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Harjoitus1</vt:lpstr>
      <vt:lpstr>Harjoitus1</vt:lpstr>
    </vt:vector>
  </TitlesOfParts>
  <Company>HAAGAHELIA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Arnici Andreas</cp:lastModifiedBy>
  <cp:revision>32</cp:revision>
  <cp:lastPrinted>2019-03-26T14:07:00Z</cp:lastPrinted>
  <dcterms:created xsi:type="dcterms:W3CDTF">2019-11-05T12:04:00Z</dcterms:created>
  <dcterms:modified xsi:type="dcterms:W3CDTF">2019-11-05T14:42:00Z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0x010100CBE825E760E05243B5BACD8EAF53DF19</vt:lpwstr>
  </property>
</Properties>
</file>